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92AFF" w14:textId="77777777" w:rsidR="00EF270A" w:rsidRPr="00872213" w:rsidRDefault="00872213">
      <w:pPr>
        <w:pStyle w:val="ac"/>
        <w:rPr>
          <w:rFonts w:hint="eastAsia"/>
          <w:lang w:val="en-US"/>
        </w:rPr>
      </w:pPr>
      <w:r>
        <w:rPr>
          <w:rFonts w:hint="eastAsia"/>
          <w:lang w:val="en-US"/>
        </w:rPr>
        <w:t>网宿科技</w:t>
      </w:r>
      <w:r>
        <w:rPr>
          <w:rFonts w:hint="eastAsia"/>
          <w:lang w:val="en-US"/>
        </w:rPr>
        <w:t>2017</w:t>
      </w:r>
      <w:r>
        <w:rPr>
          <w:rFonts w:hint="eastAsia"/>
          <w:lang w:val="en-US"/>
        </w:rPr>
        <w:t>入职培训</w:t>
      </w:r>
    </w:p>
    <w:p w14:paraId="19235CBE" w14:textId="31A0F93F" w:rsidR="00EF270A" w:rsidRPr="00DE623F" w:rsidRDefault="009615E7">
      <w:pPr>
        <w:pStyle w:val="a8"/>
        <w:rPr>
          <w:lang w:val="en-US"/>
        </w:rPr>
      </w:pPr>
      <w:r>
        <w:rPr>
          <w:rFonts w:hint="eastAsia"/>
        </w:rPr>
        <w:t>微博系统需求说明</w:t>
      </w:r>
    </w:p>
    <w:p w14:paraId="7CA9B245" w14:textId="32431C5D" w:rsidR="00EF270A" w:rsidRDefault="00E4060C">
      <w:pPr>
        <w:pStyle w:val="1"/>
      </w:pPr>
      <w:r>
        <w:rPr>
          <w:rFonts w:hint="eastAsia"/>
        </w:rPr>
        <w:t>基本</w:t>
      </w:r>
      <w:r w:rsidR="00DE623F">
        <w:rPr>
          <w:rFonts w:hint="eastAsia"/>
        </w:rPr>
        <w:t>介绍</w:t>
      </w:r>
    </w:p>
    <w:p w14:paraId="15290BB0" w14:textId="20E72008" w:rsidR="00EF270A" w:rsidRPr="00E4060C" w:rsidRDefault="00E4060C">
      <w:r>
        <w:rPr>
          <w:rFonts w:hint="eastAsia"/>
        </w:rPr>
        <w:t>做一个类似新浪微博的</w:t>
      </w:r>
      <w:r>
        <w:rPr>
          <w:rFonts w:hint="eastAsia"/>
        </w:rPr>
        <w:t>Web</w:t>
      </w:r>
      <w:r>
        <w:rPr>
          <w:rFonts w:hint="eastAsia"/>
        </w:rPr>
        <w:t>应用程序。包括用户登录设置、好友粉丝设置、微博应用设置、微博系统管理等功能模块。其中微博应用设置有分为发表微博、评论微博、转发微博、收藏微博等子模块。</w:t>
      </w:r>
    </w:p>
    <w:p w14:paraId="17C61345" w14:textId="554B1E39" w:rsidR="00EF270A" w:rsidRDefault="00E4060C" w:rsidP="00EC43ED">
      <w:pPr>
        <w:pStyle w:val="1"/>
        <w:rPr>
          <w:rFonts w:hint="eastAsia"/>
        </w:rPr>
      </w:pPr>
      <w:r>
        <w:rPr>
          <w:rFonts w:hint="eastAsia"/>
        </w:rPr>
        <w:t>产品角色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015"/>
        <w:gridCol w:w="6282"/>
      </w:tblGrid>
      <w:tr w:rsidR="00E4060C" w14:paraId="436855B1" w14:textId="77777777" w:rsidTr="0017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3CA533D6" w14:textId="13A13577" w:rsidR="00E4060C" w:rsidRDefault="00E4060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6282" w:type="dxa"/>
          </w:tcPr>
          <w:p w14:paraId="28C25CA1" w14:textId="798CCF1C" w:rsidR="00E4060C" w:rsidRDefault="00E4060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职责描述</w:t>
            </w:r>
          </w:p>
        </w:tc>
      </w:tr>
      <w:tr w:rsidR="00E4060C" w14:paraId="22374E3B" w14:textId="77777777" w:rsidTr="0017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14AC52E7" w14:textId="29F24BC0" w:rsidR="00E4060C" w:rsidRDefault="00E4060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6282" w:type="dxa"/>
          </w:tcPr>
          <w:p w14:paraId="31F5151A" w14:textId="3C6A7CB4" w:rsidR="00E4060C" w:rsidRDefault="00E4060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对微博、会员进行管理</w:t>
            </w:r>
          </w:p>
        </w:tc>
      </w:tr>
      <w:tr w:rsidR="00E4060C" w14:paraId="71CEA428" w14:textId="77777777" w:rsidTr="0017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3EC0E15C" w14:textId="5C3EDABC" w:rsidR="00E4060C" w:rsidRDefault="00E4060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</w:p>
        </w:tc>
        <w:tc>
          <w:tcPr>
            <w:tcW w:w="6282" w:type="dxa"/>
          </w:tcPr>
          <w:p w14:paraId="08925B8B" w14:textId="2839F4AA" w:rsidR="00E4060C" w:rsidRDefault="00E4060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可以查看微博，</w:t>
            </w:r>
            <w:r w:rsidR="00EC43ED">
              <w:rPr>
                <w:rFonts w:hint="eastAsia"/>
              </w:rPr>
              <w:t>也可以发表和评论等微博应用操作</w:t>
            </w:r>
          </w:p>
        </w:tc>
      </w:tr>
      <w:tr w:rsidR="00E4060C" w14:paraId="54E099E4" w14:textId="77777777" w:rsidTr="0017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1F7C895F" w14:textId="6C550773" w:rsidR="00E4060C" w:rsidRDefault="00EC43E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访客</w:t>
            </w:r>
          </w:p>
        </w:tc>
        <w:tc>
          <w:tcPr>
            <w:tcW w:w="6282" w:type="dxa"/>
          </w:tcPr>
          <w:p w14:paraId="07AEB84A" w14:textId="7CB45BB2" w:rsidR="00E4060C" w:rsidRDefault="00EC43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可以查看微博</w:t>
            </w:r>
          </w:p>
        </w:tc>
      </w:tr>
    </w:tbl>
    <w:p w14:paraId="3E259885" w14:textId="293DA350" w:rsidR="0017661E" w:rsidRDefault="0017661E" w:rsidP="0017661E">
      <w:pPr>
        <w:pStyle w:val="1"/>
        <w:rPr>
          <w:rFonts w:hint="eastAsia"/>
        </w:rPr>
      </w:pPr>
      <w:r>
        <w:rPr>
          <w:rFonts w:hint="eastAsia"/>
        </w:rPr>
        <w:t>主要功能性需求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015"/>
        <w:gridCol w:w="2225"/>
        <w:gridCol w:w="4057"/>
      </w:tblGrid>
      <w:tr w:rsidR="0017661E" w14:paraId="0D8D146D" w14:textId="77777777" w:rsidTr="0017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1F0B39ED" w14:textId="2C746B7B" w:rsidR="0017661E" w:rsidRDefault="0017661E" w:rsidP="001766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225" w:type="dxa"/>
          </w:tcPr>
          <w:p w14:paraId="0CB9F6C4" w14:textId="497E1263" w:rsidR="0017661E" w:rsidRDefault="0017661E" w:rsidP="0017661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4057" w:type="dxa"/>
          </w:tcPr>
          <w:p w14:paraId="553C837C" w14:textId="049433F7" w:rsidR="0017661E" w:rsidRDefault="0017661E" w:rsidP="0017661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7661E" w14:paraId="699A878D" w14:textId="77777777" w:rsidTr="0017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78554E0B" w14:textId="449A2F98" w:rsidR="0017661E" w:rsidRDefault="0017661E" w:rsidP="001766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2225" w:type="dxa"/>
          </w:tcPr>
          <w:p w14:paraId="7BA001E4" w14:textId="05C4DCD0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登录系统</w:t>
            </w:r>
          </w:p>
        </w:tc>
        <w:tc>
          <w:tcPr>
            <w:tcW w:w="4057" w:type="dxa"/>
          </w:tcPr>
          <w:p w14:paraId="44757872" w14:textId="6D8673DC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凭借用户名密码登录</w:t>
            </w:r>
          </w:p>
        </w:tc>
      </w:tr>
      <w:tr w:rsidR="0017661E" w14:paraId="3F0B3F3E" w14:textId="77777777" w:rsidTr="0017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684F19C4" w14:textId="77777777" w:rsidR="0017661E" w:rsidRDefault="0017661E" w:rsidP="0017661E">
            <w:pPr>
              <w:ind w:left="0"/>
              <w:rPr>
                <w:rFonts w:hint="eastAsia"/>
              </w:rPr>
            </w:pPr>
          </w:p>
        </w:tc>
        <w:tc>
          <w:tcPr>
            <w:tcW w:w="2225" w:type="dxa"/>
          </w:tcPr>
          <w:p w14:paraId="3D9C6379" w14:textId="427EDC66" w:rsidR="0017661E" w:rsidRDefault="0017661E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退出系统</w:t>
            </w:r>
          </w:p>
        </w:tc>
        <w:tc>
          <w:tcPr>
            <w:tcW w:w="4057" w:type="dxa"/>
          </w:tcPr>
          <w:p w14:paraId="33A0E8AF" w14:textId="5AC16F2B" w:rsidR="0017661E" w:rsidRDefault="0017661E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登出系统</w:t>
            </w:r>
          </w:p>
        </w:tc>
      </w:tr>
      <w:tr w:rsidR="0017661E" w14:paraId="00654380" w14:textId="77777777" w:rsidTr="0017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2D85F3CF" w14:textId="77777777" w:rsidR="0017661E" w:rsidRDefault="0017661E" w:rsidP="0017661E">
            <w:pPr>
              <w:ind w:left="0"/>
              <w:rPr>
                <w:rFonts w:hint="eastAsia"/>
              </w:rPr>
            </w:pPr>
          </w:p>
        </w:tc>
        <w:tc>
          <w:tcPr>
            <w:tcW w:w="2225" w:type="dxa"/>
          </w:tcPr>
          <w:p w14:paraId="06E70E37" w14:textId="3B1C0042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4057" w:type="dxa"/>
          </w:tcPr>
          <w:p w14:paraId="37835764" w14:textId="77777777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查看用户列表</w:t>
            </w:r>
          </w:p>
          <w:p w14:paraId="00A1BCCE" w14:textId="50F585B3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删除指定用户、或长期不发表微博的用户</w:t>
            </w:r>
          </w:p>
          <w:p w14:paraId="6919086E" w14:textId="49ABACCD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禁言用户</w:t>
            </w:r>
          </w:p>
        </w:tc>
      </w:tr>
      <w:tr w:rsidR="0017661E" w14:paraId="00E11547" w14:textId="77777777" w:rsidTr="0017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47DB2951" w14:textId="77777777" w:rsidR="0017661E" w:rsidRDefault="0017661E" w:rsidP="0017661E">
            <w:pPr>
              <w:ind w:left="0"/>
              <w:rPr>
                <w:rFonts w:hint="eastAsia"/>
              </w:rPr>
            </w:pPr>
          </w:p>
        </w:tc>
        <w:tc>
          <w:tcPr>
            <w:tcW w:w="2225" w:type="dxa"/>
          </w:tcPr>
          <w:p w14:paraId="3DCCDB86" w14:textId="68FCDB23" w:rsidR="0017661E" w:rsidRDefault="0017661E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微博管理</w:t>
            </w:r>
          </w:p>
        </w:tc>
        <w:tc>
          <w:tcPr>
            <w:tcW w:w="4057" w:type="dxa"/>
          </w:tcPr>
          <w:p w14:paraId="5F90ADD5" w14:textId="77901D20" w:rsidR="0017661E" w:rsidRDefault="0017661E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搜索微博：关键字，主题，发表时间，发表人</w:t>
            </w:r>
          </w:p>
          <w:p w14:paraId="770E7666" w14:textId="0BCAB1CD" w:rsidR="0017661E" w:rsidRDefault="0017661E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删除微博</w:t>
            </w:r>
          </w:p>
        </w:tc>
      </w:tr>
      <w:tr w:rsidR="0017661E" w14:paraId="766B1D96" w14:textId="77777777" w:rsidTr="0017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55F9FFC3" w14:textId="76170163" w:rsidR="0017661E" w:rsidRDefault="0017661E" w:rsidP="001766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</w:p>
        </w:tc>
        <w:tc>
          <w:tcPr>
            <w:tcW w:w="2225" w:type="dxa"/>
          </w:tcPr>
          <w:p w14:paraId="72D5B3CE" w14:textId="0777D67D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登录系统</w:t>
            </w:r>
          </w:p>
        </w:tc>
        <w:tc>
          <w:tcPr>
            <w:tcW w:w="4057" w:type="dxa"/>
          </w:tcPr>
          <w:p w14:paraId="0B5FD495" w14:textId="1B6C1ECD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凭借用户名密码登录</w:t>
            </w:r>
          </w:p>
        </w:tc>
      </w:tr>
      <w:tr w:rsidR="0017661E" w14:paraId="3B9AE195" w14:textId="77777777" w:rsidTr="0017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065AEBF2" w14:textId="77777777" w:rsidR="0017661E" w:rsidRDefault="0017661E" w:rsidP="0017661E">
            <w:pPr>
              <w:ind w:left="0"/>
              <w:rPr>
                <w:rFonts w:hint="eastAsia"/>
              </w:rPr>
            </w:pPr>
          </w:p>
        </w:tc>
        <w:tc>
          <w:tcPr>
            <w:tcW w:w="2225" w:type="dxa"/>
          </w:tcPr>
          <w:p w14:paraId="691A5E7B" w14:textId="1DE66A74" w:rsidR="0017661E" w:rsidRDefault="0017661E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退出系统</w:t>
            </w:r>
          </w:p>
        </w:tc>
        <w:tc>
          <w:tcPr>
            <w:tcW w:w="4057" w:type="dxa"/>
          </w:tcPr>
          <w:p w14:paraId="33A77E09" w14:textId="2B8E9EA9" w:rsidR="0017661E" w:rsidRDefault="0017661E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登出系统</w:t>
            </w:r>
          </w:p>
        </w:tc>
      </w:tr>
      <w:tr w:rsidR="0017661E" w14:paraId="544BC8B1" w14:textId="77777777" w:rsidTr="0017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3FCCE174" w14:textId="77777777" w:rsidR="0017661E" w:rsidRDefault="0017661E" w:rsidP="0017661E">
            <w:pPr>
              <w:ind w:left="0"/>
              <w:rPr>
                <w:rFonts w:hint="eastAsia"/>
              </w:rPr>
            </w:pPr>
          </w:p>
        </w:tc>
        <w:tc>
          <w:tcPr>
            <w:tcW w:w="2225" w:type="dxa"/>
          </w:tcPr>
          <w:p w14:paraId="31F1EE31" w14:textId="2BA914BF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修改个人资料</w:t>
            </w:r>
          </w:p>
        </w:tc>
        <w:tc>
          <w:tcPr>
            <w:tcW w:w="4057" w:type="dxa"/>
          </w:tcPr>
          <w:p w14:paraId="294B997B" w14:textId="043D5341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对自己的资料进行修改：用户名、头像等</w:t>
            </w:r>
          </w:p>
        </w:tc>
      </w:tr>
      <w:tr w:rsidR="0017661E" w14:paraId="39C6D685" w14:textId="77777777" w:rsidTr="0017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61FA375E" w14:textId="77777777" w:rsidR="0017661E" w:rsidRDefault="0017661E" w:rsidP="0017661E">
            <w:pPr>
              <w:ind w:left="0"/>
              <w:rPr>
                <w:rFonts w:hint="eastAsia"/>
              </w:rPr>
            </w:pPr>
          </w:p>
        </w:tc>
        <w:tc>
          <w:tcPr>
            <w:tcW w:w="2225" w:type="dxa"/>
          </w:tcPr>
          <w:p w14:paraId="572AEAFD" w14:textId="5B1BECC2" w:rsidR="0017661E" w:rsidRPr="0017661E" w:rsidRDefault="0017661E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好友管理</w:t>
            </w:r>
          </w:p>
        </w:tc>
        <w:tc>
          <w:tcPr>
            <w:tcW w:w="4057" w:type="dxa"/>
          </w:tcPr>
          <w:p w14:paraId="337A1A26" w14:textId="77777777" w:rsidR="0017661E" w:rsidRDefault="0017661E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可以添加站内已注册的会员为好友</w:t>
            </w:r>
          </w:p>
          <w:p w14:paraId="2485BD96" w14:textId="3113EFB1" w:rsidR="0017661E" w:rsidRDefault="0017661E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可以删除好友</w:t>
            </w:r>
          </w:p>
        </w:tc>
      </w:tr>
      <w:tr w:rsidR="0017661E" w14:paraId="65384A36" w14:textId="77777777" w:rsidTr="0017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3F628AF4" w14:textId="77777777" w:rsidR="0017661E" w:rsidRDefault="0017661E" w:rsidP="0017661E">
            <w:pPr>
              <w:ind w:left="0"/>
              <w:rPr>
                <w:rFonts w:hint="eastAsia"/>
              </w:rPr>
            </w:pPr>
          </w:p>
        </w:tc>
        <w:tc>
          <w:tcPr>
            <w:tcW w:w="2225" w:type="dxa"/>
          </w:tcPr>
          <w:p w14:paraId="42798729" w14:textId="5FA5F5AC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查看微博</w:t>
            </w:r>
          </w:p>
        </w:tc>
        <w:tc>
          <w:tcPr>
            <w:tcW w:w="4057" w:type="dxa"/>
          </w:tcPr>
          <w:p w14:paraId="569046D3" w14:textId="42B852A8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在广播大厅中：</w:t>
            </w:r>
          </w:p>
          <w:p w14:paraId="2F4D74EB" w14:textId="77777777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根据时间轴查看站内会员已发表的微博</w:t>
            </w:r>
          </w:p>
          <w:p w14:paraId="1BD00BB2" w14:textId="77777777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可过滤查看好友发表的微博</w:t>
            </w:r>
          </w:p>
          <w:p w14:paraId="6883E749" w14:textId="77777777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自己的微博</w:t>
            </w:r>
          </w:p>
          <w:p w14:paraId="4B43058A" w14:textId="403ED756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可查看指定主题的微博，主题从已有微博中自动列出</w:t>
            </w:r>
          </w:p>
        </w:tc>
      </w:tr>
      <w:tr w:rsidR="0017661E" w14:paraId="72612EA7" w14:textId="77777777" w:rsidTr="0017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75C44499" w14:textId="77777777" w:rsidR="0017661E" w:rsidRDefault="0017661E" w:rsidP="0017661E">
            <w:pPr>
              <w:ind w:left="0"/>
              <w:rPr>
                <w:rFonts w:hint="eastAsia"/>
              </w:rPr>
            </w:pPr>
          </w:p>
        </w:tc>
        <w:tc>
          <w:tcPr>
            <w:tcW w:w="2225" w:type="dxa"/>
          </w:tcPr>
          <w:p w14:paraId="0588A5D6" w14:textId="79170ECC" w:rsidR="0017661E" w:rsidRPr="0017661E" w:rsidRDefault="0017661E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发表微博</w:t>
            </w:r>
          </w:p>
        </w:tc>
        <w:tc>
          <w:tcPr>
            <w:tcW w:w="4057" w:type="dxa"/>
          </w:tcPr>
          <w:p w14:paraId="54C89CAE" w14:textId="77777777" w:rsidR="0017661E" w:rsidRDefault="0017661E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在个人主页或广播大厅中发表自己的微博</w:t>
            </w:r>
          </w:p>
          <w:p w14:paraId="664EA6C8" w14:textId="0CE3D787" w:rsidR="0017661E" w:rsidRDefault="0017661E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微博可以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会员，可以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标识主题</w:t>
            </w:r>
          </w:p>
        </w:tc>
      </w:tr>
      <w:tr w:rsidR="0017661E" w14:paraId="0500969B" w14:textId="77777777" w:rsidTr="0017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20185A2A" w14:textId="77777777" w:rsidR="0017661E" w:rsidRDefault="0017661E" w:rsidP="0017661E">
            <w:pPr>
              <w:ind w:left="0"/>
              <w:rPr>
                <w:rFonts w:hint="eastAsia"/>
              </w:rPr>
            </w:pPr>
          </w:p>
        </w:tc>
        <w:tc>
          <w:tcPr>
            <w:tcW w:w="2225" w:type="dxa"/>
          </w:tcPr>
          <w:p w14:paraId="6147C3D7" w14:textId="03671C5E" w:rsidR="0017661E" w:rsidRDefault="0017661E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评论微博</w:t>
            </w:r>
          </w:p>
        </w:tc>
        <w:tc>
          <w:tcPr>
            <w:tcW w:w="4057" w:type="dxa"/>
          </w:tcPr>
          <w:p w14:paraId="1930ECFE" w14:textId="642FFAE6" w:rsidR="0017661E" w:rsidRDefault="00462725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可以对微博进行评论和回复</w:t>
            </w:r>
          </w:p>
        </w:tc>
      </w:tr>
      <w:tr w:rsidR="0017661E" w14:paraId="6C981BF3" w14:textId="77777777" w:rsidTr="0017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26C388FF" w14:textId="77777777" w:rsidR="0017661E" w:rsidRDefault="0017661E" w:rsidP="0017661E">
            <w:pPr>
              <w:ind w:left="0"/>
              <w:rPr>
                <w:rFonts w:hint="eastAsia"/>
              </w:rPr>
            </w:pPr>
          </w:p>
        </w:tc>
        <w:tc>
          <w:tcPr>
            <w:tcW w:w="2225" w:type="dxa"/>
          </w:tcPr>
          <w:p w14:paraId="366B6884" w14:textId="1FB93B73" w:rsidR="0017661E" w:rsidRDefault="00462725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转发</w:t>
            </w:r>
          </w:p>
        </w:tc>
        <w:tc>
          <w:tcPr>
            <w:tcW w:w="4057" w:type="dxa"/>
          </w:tcPr>
          <w:p w14:paraId="3D043632" w14:textId="77777777" w:rsidR="0017661E" w:rsidRDefault="00462725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可以在广播大厅对指定微博进行转发，变为自己的微博</w:t>
            </w:r>
          </w:p>
          <w:p w14:paraId="51956D8A" w14:textId="4C8945BD" w:rsidR="00462725" w:rsidRDefault="00462725" w:rsidP="004627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当原微博被删除时，所有转发也全部标识“原微博已删除”</w:t>
            </w:r>
          </w:p>
        </w:tc>
      </w:tr>
      <w:tr w:rsidR="0017661E" w14:paraId="3563B9E4" w14:textId="77777777" w:rsidTr="0017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23997527" w14:textId="77777777" w:rsidR="0017661E" w:rsidRDefault="0017661E" w:rsidP="0017661E">
            <w:pPr>
              <w:ind w:left="0"/>
              <w:rPr>
                <w:rFonts w:hint="eastAsia"/>
              </w:rPr>
            </w:pPr>
          </w:p>
        </w:tc>
        <w:tc>
          <w:tcPr>
            <w:tcW w:w="2225" w:type="dxa"/>
          </w:tcPr>
          <w:p w14:paraId="513024FF" w14:textId="49453029" w:rsidR="0017661E" w:rsidRPr="00462725" w:rsidRDefault="00462725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收藏</w:t>
            </w:r>
          </w:p>
        </w:tc>
        <w:tc>
          <w:tcPr>
            <w:tcW w:w="4057" w:type="dxa"/>
          </w:tcPr>
          <w:p w14:paraId="297D27AF" w14:textId="77777777" w:rsidR="0017661E" w:rsidRDefault="00462725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可以在广播大厅对指定微博进行收藏</w:t>
            </w:r>
          </w:p>
          <w:p w14:paraId="3F081D95" w14:textId="55926E6B" w:rsidR="00462725" w:rsidRPr="00462725" w:rsidRDefault="00462725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可以在个人主页查看已收藏的微博</w:t>
            </w:r>
          </w:p>
        </w:tc>
      </w:tr>
      <w:tr w:rsidR="0017661E" w14:paraId="23FAEFA0" w14:textId="77777777" w:rsidTr="0017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72DB468E" w14:textId="6DA2DA6E" w:rsidR="0017661E" w:rsidRDefault="00462725" w:rsidP="001766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访客</w:t>
            </w:r>
          </w:p>
        </w:tc>
        <w:tc>
          <w:tcPr>
            <w:tcW w:w="2225" w:type="dxa"/>
          </w:tcPr>
          <w:p w14:paraId="612EA9F3" w14:textId="4ACC9555" w:rsidR="0017661E" w:rsidRDefault="00462725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查看微博</w:t>
            </w:r>
          </w:p>
        </w:tc>
        <w:tc>
          <w:tcPr>
            <w:tcW w:w="4057" w:type="dxa"/>
          </w:tcPr>
          <w:p w14:paraId="7A74908B" w14:textId="77777777" w:rsidR="00462725" w:rsidRDefault="00462725" w:rsidP="004627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在广播大厅中：</w:t>
            </w:r>
          </w:p>
          <w:p w14:paraId="64DA2CF0" w14:textId="77777777" w:rsidR="00462725" w:rsidRDefault="00462725" w:rsidP="004627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根据时间轴查看站内会员已发表的微博</w:t>
            </w:r>
          </w:p>
          <w:p w14:paraId="563AAC90" w14:textId="5504E442" w:rsidR="0017661E" w:rsidRPr="00462725" w:rsidRDefault="00462725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可查看指定主题的微博，主题从已有微博中自动列出</w:t>
            </w:r>
          </w:p>
        </w:tc>
      </w:tr>
      <w:tr w:rsidR="0017661E" w14:paraId="030169BC" w14:textId="77777777" w:rsidTr="0017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58A65337" w14:textId="77777777" w:rsidR="0017661E" w:rsidRDefault="0017661E" w:rsidP="0017661E">
            <w:pPr>
              <w:ind w:left="0"/>
              <w:rPr>
                <w:rFonts w:hint="eastAsia"/>
              </w:rPr>
            </w:pPr>
          </w:p>
        </w:tc>
        <w:tc>
          <w:tcPr>
            <w:tcW w:w="2225" w:type="dxa"/>
          </w:tcPr>
          <w:p w14:paraId="7FD3470F" w14:textId="31797AC9" w:rsidR="0017661E" w:rsidRDefault="00462725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注册会员</w:t>
            </w:r>
          </w:p>
        </w:tc>
        <w:tc>
          <w:tcPr>
            <w:tcW w:w="4057" w:type="dxa"/>
          </w:tcPr>
          <w:p w14:paraId="675A01BC" w14:textId="064E0422" w:rsidR="0017661E" w:rsidRDefault="00462725" w:rsidP="0017661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可以注册成为会员</w:t>
            </w:r>
          </w:p>
        </w:tc>
      </w:tr>
      <w:tr w:rsidR="0017661E" w14:paraId="4FF7A793" w14:textId="77777777" w:rsidTr="0017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5" w:type="dxa"/>
          </w:tcPr>
          <w:p w14:paraId="2BF5D40B" w14:textId="77777777" w:rsidR="0017661E" w:rsidRDefault="0017661E" w:rsidP="0017661E">
            <w:pPr>
              <w:ind w:left="0"/>
              <w:rPr>
                <w:rFonts w:hint="eastAsia"/>
              </w:rPr>
            </w:pPr>
          </w:p>
        </w:tc>
        <w:tc>
          <w:tcPr>
            <w:tcW w:w="2225" w:type="dxa"/>
          </w:tcPr>
          <w:p w14:paraId="10D46CC3" w14:textId="77777777" w:rsidR="0017661E" w:rsidRDefault="0017661E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57" w:type="dxa"/>
          </w:tcPr>
          <w:p w14:paraId="405D223F" w14:textId="77777777" w:rsidR="0017661E" w:rsidRDefault="0017661E" w:rsidP="0017661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FD6B63D" w14:textId="1B1A28D1" w:rsidR="005E25F9" w:rsidRDefault="005E25F9" w:rsidP="005E25F9">
      <w:pPr>
        <w:pStyle w:val="1"/>
        <w:rPr>
          <w:rFonts w:hint="eastAsia"/>
        </w:rPr>
      </w:pPr>
      <w:r>
        <w:rPr>
          <w:rFonts w:hint="eastAsia"/>
        </w:rPr>
        <w:t>主要</w:t>
      </w:r>
      <w:r>
        <w:rPr>
          <w:rFonts w:hint="eastAsia"/>
        </w:rPr>
        <w:t>非</w:t>
      </w:r>
      <w:r>
        <w:rPr>
          <w:rFonts w:hint="eastAsia"/>
        </w:rPr>
        <w:t>功能性需求</w:t>
      </w:r>
    </w:p>
    <w:p w14:paraId="0832C0D6" w14:textId="77FBE352" w:rsidR="005E25F9" w:rsidRDefault="005E25F9" w:rsidP="005E25F9">
      <w:pPr>
        <w:pStyle w:val="2"/>
        <w:rPr>
          <w:rFonts w:hint="eastAsia"/>
        </w:rPr>
      </w:pPr>
      <w:r>
        <w:rPr>
          <w:rFonts w:hint="eastAsia"/>
        </w:rPr>
        <w:t>界面美观</w:t>
      </w:r>
      <w:r w:rsidR="000D35FD">
        <w:rPr>
          <w:rFonts w:hint="eastAsia"/>
        </w:rPr>
        <w:t>，操作简单</w:t>
      </w:r>
    </w:p>
    <w:p w14:paraId="6BFA5C9C" w14:textId="68862B29" w:rsidR="005E25F9" w:rsidRDefault="005E25F9" w:rsidP="005E25F9">
      <w:pPr>
        <w:pStyle w:val="2"/>
      </w:pPr>
      <w:r>
        <w:rPr>
          <w:rFonts w:hint="eastAsia"/>
        </w:rPr>
        <w:t>高性能</w:t>
      </w:r>
      <w:bookmarkStart w:id="0" w:name="_GoBack"/>
      <w:bookmarkEnd w:id="0"/>
    </w:p>
    <w:p w14:paraId="4A0F65E8" w14:textId="69E97BE2" w:rsidR="005E25F9" w:rsidRDefault="005E25F9" w:rsidP="005E25F9">
      <w:pPr>
        <w:pStyle w:val="3"/>
        <w:rPr>
          <w:rFonts w:hint="eastAsia"/>
        </w:rPr>
      </w:pPr>
      <w:r>
        <w:rPr>
          <w:rFonts w:hint="eastAsia"/>
        </w:rPr>
        <w:t>广播大厅微博展示界面的效率</w:t>
      </w:r>
    </w:p>
    <w:p w14:paraId="3D427720" w14:textId="040502DB" w:rsidR="005E25F9" w:rsidRDefault="005E25F9" w:rsidP="005E25F9">
      <w:pPr>
        <w:pStyle w:val="3"/>
      </w:pPr>
      <w:r>
        <w:rPr>
          <w:rFonts w:hint="eastAsia"/>
        </w:rPr>
        <w:t>考虑百万级会员，每个会员</w:t>
      </w:r>
      <w:r>
        <w:rPr>
          <w:rFonts w:hint="eastAsia"/>
        </w:rPr>
        <w:t>100</w:t>
      </w:r>
      <w:r>
        <w:rPr>
          <w:rFonts w:hint="eastAsia"/>
        </w:rPr>
        <w:t>个好友平均每分支</w:t>
      </w:r>
      <w:r>
        <w:rPr>
          <w:rFonts w:hint="eastAsia"/>
        </w:rPr>
        <w:t>1</w:t>
      </w:r>
      <w:r>
        <w:rPr>
          <w:rFonts w:hint="eastAsia"/>
        </w:rPr>
        <w:t>条微博发表的背景</w:t>
      </w:r>
    </w:p>
    <w:p w14:paraId="58B03B2F" w14:textId="77777777" w:rsidR="00E4060C" w:rsidRPr="005E25F9" w:rsidRDefault="00E4060C" w:rsidP="005E25F9">
      <w:pPr>
        <w:rPr>
          <w:rFonts w:hint="eastAsia"/>
        </w:rPr>
      </w:pPr>
    </w:p>
    <w:sectPr w:rsidR="00E4060C" w:rsidRPr="005E25F9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1F199" w14:textId="77777777" w:rsidR="00983C82" w:rsidRDefault="00983C82">
      <w:pPr>
        <w:spacing w:after="0" w:line="240" w:lineRule="auto"/>
      </w:pPr>
      <w:r>
        <w:separator/>
      </w:r>
    </w:p>
    <w:p w14:paraId="401E3C25" w14:textId="77777777" w:rsidR="00983C82" w:rsidRDefault="00983C82"/>
  </w:endnote>
  <w:endnote w:type="continuationSeparator" w:id="0">
    <w:p w14:paraId="196E8D19" w14:textId="77777777" w:rsidR="00983C82" w:rsidRDefault="00983C82">
      <w:pPr>
        <w:spacing w:after="0" w:line="240" w:lineRule="auto"/>
      </w:pPr>
      <w:r>
        <w:continuationSeparator/>
      </w:r>
    </w:p>
    <w:p w14:paraId="4127C003" w14:textId="77777777" w:rsidR="00983C82" w:rsidRDefault="00983C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BDCEC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0D35F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56829" w14:textId="77777777" w:rsidR="00983C82" w:rsidRDefault="00983C82">
      <w:pPr>
        <w:spacing w:after="0" w:line="240" w:lineRule="auto"/>
      </w:pPr>
      <w:r>
        <w:separator/>
      </w:r>
    </w:p>
    <w:p w14:paraId="29D98E3D" w14:textId="77777777" w:rsidR="00983C82" w:rsidRDefault="00983C82"/>
  </w:footnote>
  <w:footnote w:type="continuationSeparator" w:id="0">
    <w:p w14:paraId="206A80ED" w14:textId="77777777" w:rsidR="00983C82" w:rsidRDefault="00983C82">
      <w:pPr>
        <w:spacing w:after="0" w:line="240" w:lineRule="auto"/>
      </w:pPr>
      <w:r>
        <w:continuationSeparator/>
      </w:r>
    </w:p>
    <w:p w14:paraId="30E0C463" w14:textId="77777777" w:rsidR="00983C82" w:rsidRDefault="00983C8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13"/>
    <w:rsid w:val="000D35FD"/>
    <w:rsid w:val="0017661E"/>
    <w:rsid w:val="0045138D"/>
    <w:rsid w:val="00462725"/>
    <w:rsid w:val="005E25F9"/>
    <w:rsid w:val="00614249"/>
    <w:rsid w:val="00872213"/>
    <w:rsid w:val="009615E7"/>
    <w:rsid w:val="00983C82"/>
    <w:rsid w:val="00D23477"/>
    <w:rsid w:val="00DE623F"/>
    <w:rsid w:val="00E4060C"/>
    <w:rsid w:val="00EC43ED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19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table" w:styleId="af9">
    <w:name w:val="Table Grid"/>
    <w:basedOn w:val="a1"/>
    <w:uiPriority w:val="39"/>
    <w:rsid w:val="00E406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4">
    <w:name w:val="Grid Table 4 Accent 4"/>
    <w:basedOn w:val="a1"/>
    <w:uiPriority w:val="49"/>
    <w:rsid w:val="00E40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5BD" w:themeColor="accent4"/>
          <w:left w:val="single" w:sz="4" w:space="0" w:color="5985BD" w:themeColor="accent4"/>
          <w:bottom w:val="single" w:sz="4" w:space="0" w:color="5985BD" w:themeColor="accent4"/>
          <w:right w:val="single" w:sz="4" w:space="0" w:color="5985BD" w:themeColor="accent4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/>
      <w:tcPr>
        <w:tcBorders>
          <w:top w:val="double" w:sz="4" w:space="0" w:color="5985B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/Library/Containers/com.microsoft.Word/Data/Library/Caches/2052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25</TotalTime>
  <Pages>2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2017-06-30T07:51:00Z</dcterms:created>
  <dcterms:modified xsi:type="dcterms:W3CDTF">2017-06-30T09:29:00Z</dcterms:modified>
</cp:coreProperties>
</file>